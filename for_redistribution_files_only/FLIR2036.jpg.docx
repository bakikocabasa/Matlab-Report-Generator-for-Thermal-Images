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Normal"/>
        <w:tblW w:type="dxa" w:w="10389"/>
        <w:jc w:val="center"/>
        <w:tblBorders>
          <w:top w:color="auto" w:space="0" w:sz="4" w:val="single"/>
          <w:bottom w:color="auto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97"/>
        <w:gridCol w:w="2597"/>
        <w:gridCol w:w="2597"/>
        <w:gridCol w:w="2598"/>
      </w:tblGrid>
      <w:tr w14:paraId="5498013A" w14:textId="77777777" w:rsidR="00083E54" w:rsidRPr="0008553C" w:rsidTr="00547742">
        <w:trPr>
          <w:trHeight w:val="402"/>
          <w:jc w:val="center"/>
        </w:trPr>
        <w:tc>
          <w:tcPr>
            <w:tcW w:type="dxa" w:w="2597"/>
          </w:tcPr>
          <w:p w14:paraId="2448BA75" w14:textId="77777777" w:rsidP="007F42FD" w:rsidR="00083E54" w:rsidRDefault="00083E54" w:rsidRPr="0008553C">
            <w:pPr>
              <w:pStyle w:val="TableParagraph"/>
              <w:spacing w:line="268" w:lineRule="exact"/>
            </w:pPr>
            <w:proofErr w:type="gramStart"/>
            <w:r w:rsidRPr="0008553C">
              <w:t>Operatör :</w:t>
            </w:r>
            <w:proofErr w:type="gramEnd"/>
          </w:p>
        </w:tc>
        <w:tc>
          <w:tcPr>
            <w:tcW w:type="dxa" w:w="2597"/>
          </w:tcPr>
          <w:p>
            <w:r>
              <w:t>Item No :</w:t>
            </w:r>
          </w:p>
        </w:tc>
        <w:tc>
          <w:tcPr>
            <w:tcW w:type="dxa" w:w="2597"/>
          </w:tcPr>
          <w:p>
            <w:r>
              <w:t>Pano Yeri :</w:t>
            </w:r>
          </w:p>
        </w:tc>
        <w:tc>
          <w:tcPr>
            <w:tcW w:type="dxa" w:w="2598"/>
          </w:tcPr>
          <w:p w14:paraId="5508FB28" w14:textId="77777777" w:rsidP="007F42FD" w:rsidR="00083E54" w:rsidRDefault="00083E54" w:rsidRPr="0008553C">
            <w:pPr>
              <w:pStyle w:val="TableParagraph"/>
              <w:spacing w:line="268" w:lineRule="exact"/>
            </w:pPr>
            <w:r w:rsidRPr="0008553C">
              <w:t>Tarih :</w:t>
            </w:r>
          </w:p>
        </w:tc>
      </w:tr>
      <w:tr w14:paraId="44551DA0" w14:textId="77777777" w:rsidR="00083E54" w:rsidRPr="0008553C" w:rsidTr="00547742">
        <w:trPr>
          <w:trHeight w:val="405"/>
          <w:jc w:val="center"/>
        </w:trPr>
        <w:tc>
          <w:tcPr>
            <w:tcW w:type="dxa" w:w="2597"/>
          </w:tcPr>
          <w:p w14:paraId="6673E3C9" w14:textId="77777777" w:rsidP="007F42FD" w:rsidR="00083E54" w:rsidRDefault="00083E54" w:rsidRPr="0008553C">
            <w:pPr>
              <w:pStyle w:val="TableParagraph"/>
              <w:spacing w:before="17"/>
              <w:rPr>
                <w:sz w:val="20"/>
              </w:rPr>
            </w:pPr>
            <w:r w:rsidRPr="0008553C">
              <w:rPr>
                <w:sz w:val="20"/>
              </w:rPr>
              <w:t xml:space="preserve">Murat </w:t>
            </w:r>
            <w:r w:rsidRPr="0008553C">
              <w:t>Kocabaşa</w:t>
            </w:r>
          </w:p>
        </w:tc>
        <w:tc>
          <w:p>
            <w:r>
              <w:t>deneme</w:t>
            </w:r>
          </w:p>
        </w:tc>
        <w:tc>
          <w:tcPr>
            <w:tcW w:type="dxa" w:w="2597"/>
          </w:tcPr>
          <w:p>
            <w:r>
              <w:t>deneme2</w:t>
            </w:r>
          </w:p>
        </w:tc>
        <w:tc>
          <w:tcPr>
            <w:tcW w:type="dxa" w:w="2598"/>
          </w:tcPr>
          <w:p>
            <w:r>
              <w:t>01.09.2022</w:t>
            </w:r>
          </w:p>
        </w:tc>
      </w:tr>
    </w:tbl>
    <w:p w14:paraId="105E63DC" w14:textId="77777777" w:rsidP="003463D5" w:rsidR="003463D5" w:rsidRDefault="003463D5">
      <w:pPr>
        <w:pStyle w:val="GvdeMetni"/>
        <w:spacing w:after="1"/>
        <w:rPr>
          <w:sz w:val="24"/>
        </w:rPr>
      </w:pPr>
      <w:r w:rsidRPr="0008553C">
        <w:rPr>
          <w:sz w:val="24"/>
        </w:rPr>
        <w:tab/>
      </w:r>
    </w:p>
    <w:p w14:paraId="1029B582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10420"/>
        <w:tblInd w:type="dxa" w:w="-350"/>
        <w:tblLayout w:type="fixed"/>
        <w:tblLook w:firstColumn="1" w:firstRow="1" w:lastColumn="1" w:lastRow="1" w:noHBand="0" w:noVBand="0" w:val="01E0"/>
      </w:tblPr>
      <w:tblGrid>
        <w:gridCol w:w="5135"/>
        <w:gridCol w:w="5285"/>
      </w:tblGrid>
      <w:tr w14:paraId="18F2FB4D" w14:textId="77777777" w:rsidR="003463D5" w:rsidRPr="0008553C" w:rsidTr="007F42FD">
        <w:trPr>
          <w:trHeight w:val="494"/>
        </w:trPr>
        <w:tc>
          <w:tcPr>
            <w:tcW w:type="dxa" w:w="5135"/>
          </w:tcPr>
          <w:p w14:paraId="2B24F3C0" w14:textId="77777777" w:rsidP="007F42FD" w:rsidR="003463D5" w:rsidRDefault="003463D5" w:rsidRPr="0008553C">
            <w:pPr>
              <w:pStyle w:val="TableParagraph"/>
              <w:spacing w:line="267" w:lineRule="exact"/>
              <w:jc w:val="center"/>
              <w:rPr>
                <w:b/>
              </w:rPr>
            </w:pPr>
            <w:proofErr w:type="spellStart"/>
            <w:r w:rsidRPr="0008553C">
              <w:rPr>
                <w:b/>
              </w:rPr>
              <w:t>Digital</w:t>
            </w:r>
            <w:proofErr w:type="spellEnd"/>
            <w:r w:rsidRPr="0008553C">
              <w:rPr>
                <w:b/>
              </w:rPr>
              <w:t xml:space="preserve"> Fotoğraf</w:t>
            </w:r>
          </w:p>
        </w:tc>
        <w:tc>
          <w:tcPr>
            <w:tcW w:type="dxa" w:w="5285"/>
          </w:tcPr>
          <w:p w14:paraId="43A7D714" w14:textId="77777777" w:rsidP="007F42FD" w:rsidR="003463D5" w:rsidRDefault="003463D5" w:rsidRPr="00335F38">
            <w:pPr>
              <w:jc w:val="center"/>
              <w:rPr>
                <w:rFonts w:ascii="Times New Roman"/>
                <w:sz w:val="20"/>
                <w:lang w:val="en-US"/>
              </w:rPr>
            </w:pPr>
            <w:r w:rsidRPr="0008553C">
              <w:rPr>
                <w:b/>
              </w:rPr>
              <w:t>Birleştirilmiş Fotoğraf</w:t>
            </w:r>
          </w:p>
        </w:tc>
      </w:tr>
      <w:tr w14:paraId="4D3EDD05" w14:textId="77777777" w:rsidR="003463D5" w:rsidRPr="0008553C" w:rsidTr="007F42FD">
        <w:trPr>
          <w:trHeight w:val="3709"/>
        </w:trPr>
        <w:tc>
          <w:tcPr>
            <w:tcW w:type="dxa" w:w="5135"/>
          </w:tcPr>
          <w:p w14:paraId="3C9F7511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1" name="FLIR2037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LIR2037.jpg"/>
                          <pic:cNvPicPr preferRelativeResize="0"/>
                        </pic:nvPicPr>
                        <pic:blipFill>
                          <a:blip r:embed="Image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5"/>
          </w:tcPr>
          <w:p w14:paraId="54802B98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2" name="FLIR2036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IR2036.jpg"/>
                          <pic:cNvPicPr preferRelativeResize="0"/>
                        </pic:nvPicPr>
                        <pic:blipFill>
                          <a:blip r:embed="Image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063DFF" w14:textId="77777777" w:rsidR="003463D5" w:rsidRPr="0008553C" w:rsidTr="007F42FD">
        <w:trPr>
          <w:trHeight w:val="343"/>
        </w:trPr>
        <w:tc>
          <w:tcPr>
            <w:tcW w:type="dxa" w:w="5135"/>
          </w:tcPr>
          <w:p w14:paraId="7FB1DDB5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25.8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3E4126EB" wp14:editId="647ED4B8">
                  <wp:extent cx="155636" cy="95250"/>
                  <wp:effectExtent b="0" l="0" r="0" t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29.3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  <w:tc>
          <w:tcPr>
            <w:tcW w:type="dxa" w:w="5285"/>
          </w:tcPr>
          <w:p w14:paraId="6593613D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25.8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70B37E64" wp14:editId="3104C395">
                  <wp:extent cx="155636" cy="95250"/>
                  <wp:effectExtent b="0" l="0" r="0" t="0"/>
                  <wp:docPr id="1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29.3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</w:tr>
    </w:tbl>
    <w:p w14:paraId="24853B80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p w14:paraId="26486B81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9758"/>
        <w:tblInd w:type="dxa" w:w="313"/>
        <w:tblBorders>
          <w:top w:color="000000" w:space="0" w:sz="4" w:val="single"/>
          <w:bottom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67"/>
        <w:gridCol w:w="7191"/>
      </w:tblGrid>
      <w:tr w14:paraId="1A6F0844" w14:textId="77777777" w:rsidR="003463D5" w:rsidRPr="0008553C" w:rsidTr="007F42FD">
        <w:trPr>
          <w:trHeight w:val="378"/>
        </w:trPr>
        <w:tc>
          <w:tcPr>
            <w:tcW w:type="dxa" w:w="2567"/>
          </w:tcPr>
          <w:p w14:paraId="4350EAB6" w14:textId="77777777" w:rsidP="007F42FD" w:rsidR="003463D5" w:rsidRDefault="003463D5" w:rsidRPr="0008553C">
            <w:pPr>
              <w:pStyle w:val="TableParagraph"/>
              <w:ind w:left="118"/>
              <w:rPr>
                <w:b/>
              </w:rPr>
            </w:pPr>
            <w:r w:rsidRPr="0008553C">
              <w:rPr>
                <w:b/>
              </w:rPr>
              <w:t>Fotoğraf Detayları</w:t>
            </w:r>
          </w:p>
        </w:tc>
        <w:tc>
          <w:tcPr>
            <w:tcW w:type="dxa" w:w="7191"/>
          </w:tcPr>
          <w:p w14:paraId="12492076" w14:textId="77777777" w:rsidP="007F42FD" w:rsidR="003463D5" w:rsidRDefault="003463D5" w:rsidRPr="000855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2741C757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309CD16D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r w:rsidRPr="0008553C">
              <w:t xml:space="preserve">Fotoğraf </w:t>
            </w:r>
            <w:proofErr w:type="gramStart"/>
            <w:r w:rsidRPr="0008553C">
              <w:t>İsmi :</w:t>
            </w:r>
            <w:proofErr w:type="gramEnd"/>
          </w:p>
        </w:tc>
        <w:tc>
          <w:tcPr>
            <w:tcW w:type="dxa" w:w="7191"/>
          </w:tcPr>
          <w:p>
            <w:r>
              <w:t>FLIR2036.jpg</w:t>
            </w:r>
          </w:p>
        </w:tc>
      </w:tr>
      <w:tr w14:paraId="45B10F0B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218916B2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proofErr w:type="spellStart"/>
            <w:proofErr w:type="gramStart"/>
            <w:r w:rsidRPr="0008553C">
              <w:t>Emisivite</w:t>
            </w:r>
            <w:proofErr w:type="spellEnd"/>
            <w:r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1.0</w:t>
            </w:r>
          </w:p>
        </w:tc>
      </w:tr>
      <w:tr w14:paraId="0452D335" w14:textId="77777777" w:rsidR="003463D5" w:rsidRPr="0008553C" w:rsidTr="007F42FD">
        <w:trPr>
          <w:trHeight w:val="385"/>
        </w:trPr>
        <w:tc>
          <w:tcPr>
            <w:tcW w:type="dxa" w:w="2567"/>
          </w:tcPr>
          <w:p w14:paraId="349AE38D" w14:textId="0D4C5002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 xml:space="preserve">Kalibrasyon </w:t>
            </w:r>
            <w:proofErr w:type="gramStart"/>
            <w:r>
              <w:t>Aralığı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-20,0°C-250,0°C</w:t>
            </w:r>
          </w:p>
        </w:tc>
      </w:tr>
      <w:tr w14:paraId="0D1A9C49" w14:textId="77777777" w:rsidR="003463D5" w:rsidRPr="0008553C" w:rsidTr="007F42FD">
        <w:trPr>
          <w:trHeight w:val="443"/>
        </w:trPr>
        <w:tc>
          <w:tcPr>
            <w:tcW w:type="dxa" w:w="2567"/>
          </w:tcPr>
          <w:p w14:paraId="787D406A" w14:textId="191D333A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>Maksimum</w:t>
            </w:r>
            <w:r w:rsidR="003463D5" w:rsidRPr="0008553C">
              <w:t xml:space="preserve"> </w:t>
            </w:r>
            <w:proofErr w:type="gramStart"/>
            <w:r w:rsidR="003463D5" w:rsidRPr="0008553C">
              <w:t>Sıcaklı</w:t>
            </w:r>
            <w:r>
              <w:t>k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29.3</w:t>
            </w:r>
          </w:p>
        </w:tc>
      </w:tr>
    </w:tbl>
    <w:p w14:paraId="50EA5F94" w14:textId="77777777" w:rsidP="003463D5" w:rsidR="003463D5" w:rsidRDefault="003463D5" w:rsidRPr="0008553C">
      <w:pPr>
        <w:rPr>
          <w:sz w:val="15"/>
        </w:rPr>
      </w:pPr>
    </w:p>
    <w:tbl>
      <w:tblPr>
        <w:tblStyle w:val="TableNormal"/>
        <w:tblW w:type="dxa" w:w="9287"/>
        <w:tblInd w:type="dxa" w:w="337"/>
        <w:tblLayout w:type="fixed"/>
        <w:tblLook w:firstColumn="1" w:firstRow="1" w:lastColumn="1" w:lastRow="1" w:noHBand="0" w:noVBand="0" w:val="01E0"/>
      </w:tblPr>
      <w:tblGrid>
        <w:gridCol w:w="3173"/>
        <w:gridCol w:w="6114"/>
      </w:tblGrid>
      <w:tr w14:paraId="0A6E2DC2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4A61A069" w14:textId="77777777" w:rsidP="007F42FD" w:rsidR="003463D5" w:rsidRDefault="00335F38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TESPİT VE </w:t>
            </w:r>
            <w:proofErr w:type="gramStart"/>
            <w:r>
              <w:rPr>
                <w:b/>
                <w:sz w:val="24"/>
              </w:rPr>
              <w:t>DEĞERLENDİRME</w:t>
            </w:r>
            <w:r w:rsidR="003463D5" w:rsidRPr="0008553C">
              <w:rPr>
                <w:b/>
                <w:sz w:val="24"/>
              </w:rPr>
              <w:t xml:space="preserve"> :</w:t>
            </w:r>
            <w:proofErr w:type="gramEnd"/>
          </w:p>
        </w:tc>
        <w:tc>
          <w:p>
            <w:r>
              <w:t>Sıcaklık ve sıcaklık seviyelerindeki farklarda risk görülmemiştir. UYGUN.</w:t>
            </w:r>
          </w:p>
        </w:tc>
      </w:tr>
      <w:tr w14:paraId="380B2847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3FDE33A2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4A6FA49E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28D1EF13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1F14EE55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0107F1BF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67A1433F" w14:textId="77777777" w:rsidR="003463D5" w:rsidRPr="0008553C" w:rsidTr="00335F38">
        <w:trPr>
          <w:trHeight w:val="191"/>
        </w:trPr>
        <w:tc>
          <w:tcPr>
            <w:tcW w:type="dxa" w:w="3173"/>
          </w:tcPr>
          <w:p w14:paraId="18CD78B5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14:paraId="1D9C7DB4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178F183B" w14:textId="77777777" w:rsidP="007F42FD" w:rsidR="003463D5" w:rsidRDefault="003463D5" w:rsidRPr="0008553C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</w:tbl>
    <w:p w14:paraId="309DA5BC" w14:textId="77777777" w:rsidP="003463D5" w:rsidR="003463D5" w:rsidRDefault="003463D5" w:rsidRPr="0008553C">
      <w:pPr>
        <w:rPr>
          <w:sz w:val="15"/>
        </w:rPr>
        <w:sectPr>
          <w:titlePg w:val="0"/>
          <w:pgMar w:bottom="860" w:footer="678" w:gutter="0" w:header="0" w:left="1100" w:right="1200" w:top="1420"/>
          <w:pgSz w:h="16840" w:w="11910"/>
          <w:cols xmlns:w="http://schemas.openxmlformats.org/wordprocessingml/2006/main" w:space="720"/>
        </w:sectPr>
      </w:pPr>
    </w:p>
    <w:p w14:paraId="2AEBF75D" w14:textId="77777777" w:rsidP="003463D5" w:rsidR="003463D5" w:rsidRDefault="003463D5" w:rsidRPr="0008553C">
      <w:pPr>
        <w:rPr>
          <w:sz w:val="20"/>
        </w:rPr>
        <w:sectPr>
          <w:type w:val="continuous"/>
          <w:titlePg w:val="0"/>
          <w:pgMar w:bottom="860" w:footer="720" w:gutter="0" w:header="720" w:left="1100" w:right="1200" w:top="1040"/>
          <w:pgSz w:h="16840" w:w="11910"/>
          <w:cols xmlns:w="http://schemas.openxmlformats.org/wordprocessingml/2006/main" w:equalWidth="0" w:num="2" w:space="720">
            <w:col w:space="4779" w:w="2182"/>
            <w:col w:w="2649"/>
          </w:cols>
          <w:col xmlns:w="http://schemas.openxmlformats.org/wordprocessingml/2006/main" w:space="4779" w:w="2182"/>
          <w:col xmlns:w="http://schemas.openxmlformats.org/wordprocessingml/2006/main" w:w="2649"/>
        </w:sectPr>
      </w:pPr>
    </w:p>
    <w:p w14:paraId="397D6B00" w14:textId="77777777" w:rsidP="003463D5" w:rsidR="003463D5" w:rsidRDefault="003463D5" w:rsidRPr="0008553C">
      <w:pPr>
        <w:spacing w:before="34"/>
        <w:ind w:right="215"/>
        <w:rPr>
          <w:i/>
          <w:sz w:val="20"/>
        </w:rPr>
      </w:pPr>
    </w:p>
    <w:sectPr>
      <w:type w:val="continuous"/>
      <w:titlePg w:val="0"/>
      <w:pgMar w:bottom="860" w:footer="720" w:gutter="0" w:header="720" w:left="1100" w:right="1200" w:top="1040"/>
      <w:pgSz w:h="16840" w:w="11910"/>
      <w:cols xmlns:w="http://schemas.openxmlformats.org/wordprocessingml/2006/main" w:equalWidth="0" w:num="2" w:space="720">
        <w:col w:space="4779" w:w="2182"/>
        <w:col w:w="2649"/>
      </w:cols>
      <w:col xmlns:w="http://schemas.openxmlformats.org/wordprocessingml/2006/main" w:space="4779" w:w="2182"/>
      <w:col xmlns:w="http://schemas.openxmlformats.org/wordprocessingml/2006/main" w:w="26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7"/>
    <w:rsid w:val="00083E54"/>
    <w:rsid w:val="000D0588"/>
    <w:rsid w:val="00335F38"/>
    <w:rsid w:val="003463D5"/>
    <w:rsid w:val="00534C35"/>
    <w:rsid w:val="00547742"/>
    <w:rsid w:val="006E5647"/>
    <w:rsid w:val="00E71E3A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9845BF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463D5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  <w:lang w:val="tr-TR"/>
    </w:rPr>
  </w:style>
  <w:style w:default="1" w:styleId="VarsaylanParagrafYazTipi" w:type="character">
    <w:name w:val="Default Paragraph Font"/>
    <w:uiPriority w:val="1"/>
    <w:semiHidden/>
    <w:unhideWhenUsed/>
  </w:style>
  <w:style w:default="1" w:styleId="NormalTablo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ListeYok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rsid w:val="003463D5"/>
    <w:pPr>
      <w:widowControl w:val="0"/>
      <w:autoSpaceDE w:val="0"/>
      <w:autoSpaceDN w:val="0"/>
      <w:spacing w:after="0" w:line="240" w:lineRule="auto"/>
    </w:p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GvdeMetni" w:type="paragraph">
    <w:name w:val="Body Text"/>
    <w:basedOn w:val="Normal"/>
    <w:link w:val="GvdeMetniChar"/>
    <w:uiPriority w:val="1"/>
    <w:qFormat/>
    <w:rsid w:val="003463D5"/>
  </w:style>
  <w:style w:customStyle="1" w:styleId="GvdeMetniChar" w:type="character">
    <w:name w:val="Gövde Metni Char"/>
    <w:basedOn w:val="VarsaylanParagrafYazTipi"/>
    <w:link w:val="GvdeMetni"/>
    <w:uiPriority w:val="1"/>
    <w:rsid w:val="003463D5"/>
    <w:rPr>
      <w:rFonts w:ascii="Carlito" w:cs="Carlito" w:eastAsia="Carlito" w:hAnsi="Carlito"/>
      <w:lang w:val="tr-TR"/>
    </w:rPr>
  </w:style>
  <w:style w:customStyle="1" w:styleId="TableParagraph" w:type="paragraph">
    <w:name w:val="Table Paragraph"/>
    <w:basedOn w:val="Normal"/>
    <w:uiPriority w:val="1"/>
    <w:qFormat/>
    <w:rsid w:val="003463D5"/>
  </w:style>
  <w:style w:styleId="YerTutucuMetni" w:type="character">
    <w:name w:val="Placeholder Text"/>
    <w:basedOn w:val="VarsaylanParagrafYazTipi"/>
    <w:uiPriority w:val="99"/>
    <w:semiHidden/>
    <w:rsid w:val="00083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6" Target="media/image6.jpg" Type="http://schemas.openxmlformats.org/officeDocument/2006/relationships/image"/>
  <Relationship Id="ImageId7" Target="media/image7.jp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jpeg" Type="http://schemas.openxmlformats.org/officeDocument/2006/relationships/image"/>
  <Relationship Id="rId5" Target="media/image2.png" Type="http://schemas.openxmlformats.org/officeDocument/2006/relationships/image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sayfa4.dotx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kocabaşa</dc:creator>
  <cp:keywords/>
  <dc:description/>
  <cp:lastModifiedBy>baki kocabaşa</cp:lastModifiedBy>
  <cp:revision>1</cp:revision>
  <dcterms:created xsi:type="dcterms:W3CDTF">2022-04-15T13:59:00Z</dcterms:created>
  <dcterms:modified xsi:type="dcterms:W3CDTF">2022-04-15T14:06:00Z</dcterms:modified>
</cp:coreProperties>
</file>