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  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209123B" w14:textId="77777777" w:rsidR="009F144C" w:rsidRDefault="00EB4ABD" w:rsidRPr="0008553C">
      <w:pPr>
        <w:pStyle w:val="GvdeMetni"/>
        <w:ind w:left="473"/>
        <w:rPr>
          <w:rFonts w:ascii="Times New Roman"/>
          <w:sz w:val="20"/>
        </w:rPr>
      </w:pPr>
      <w:r w:rsidRPr="0008553C">
        <w:rPr>
          <w:noProof/>
        </w:rPr>
        <w:drawing>
          <wp:anchor allowOverlap="1" behindDoc="0" distB="0" distL="0" distR="0" distT="0" layoutInCell="1" locked="0" relativeHeight="487589888" simplePos="0" wp14:anchorId="5FFBAA30" wp14:editId="54BCD96A">
            <wp:simplePos x="0" y="0"/>
            <wp:positionH relativeFrom="page">
              <wp:posOffset>2495550</wp:posOffset>
            </wp:positionH>
            <wp:positionV relativeFrom="paragraph">
              <wp:posOffset>-307975</wp:posOffset>
            </wp:positionV>
            <wp:extent cx="2501900" cy="881965"/>
            <wp:effectExtent b="0" l="0" r="0" t="0"/>
            <wp:wrapNone/>
            <wp:docPr descr="metin içeren bir resim&#10;&#10;Açıklama otomatik olarak oluşturuldu"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metin içeren bir resim&#10;&#10;Açıklama otomatik olarak oluşturuldu" id="4" name="image2.png"/>
                    <pic:cNvPicPr/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8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0D4011" w14:textId="77777777" w:rsidR="009F144C" w:rsidRDefault="009F144C" w:rsidRPr="0008553C">
      <w:pPr>
        <w:pStyle w:val="GvdeMetni"/>
        <w:rPr>
          <w:rFonts w:ascii="Times New Roman"/>
          <w:sz w:val="20"/>
        </w:rPr>
      </w:pPr>
    </w:p>
    <w:p w14:paraId="345FB5D3" w14:textId="77777777" w:rsidR="009F144C" w:rsidRDefault="009F144C" w:rsidRPr="0008553C">
      <w:pPr>
        <w:pStyle w:val="GvdeMetni"/>
        <w:rPr>
          <w:rFonts w:ascii="Times New Roman"/>
          <w:sz w:val="20"/>
        </w:rPr>
      </w:pPr>
    </w:p>
    <w:p w14:paraId="56CF3DD6" w14:textId="77777777" w:rsidR="009F144C" w:rsidRDefault="009F144C" w:rsidRPr="0008553C">
      <w:pPr>
        <w:pStyle w:val="GvdeMetni"/>
        <w:rPr>
          <w:rFonts w:ascii="Times New Roman"/>
          <w:sz w:val="20"/>
        </w:rPr>
      </w:pPr>
    </w:p>
    <w:p w14:paraId="678420F1" w14:textId="77777777" w:rsidR="009F144C" w:rsidRDefault="0008553C" w:rsidRPr="0008553C">
      <w:pPr>
        <w:pStyle w:val="GvdeMetni"/>
        <w:spacing w:before="8"/>
        <w:rPr>
          <w:rFonts w:ascii="Times New Roman"/>
          <w:sz w:val="25"/>
        </w:rPr>
      </w:pPr>
      <w:r w:rsidRPr="0008553C">
        <w:rPr>
          <w:noProof/>
        </w:rPr>
        <mc:AlternateContent>
          <mc:Choice Requires="wps">
            <w:drawing>
              <wp:anchor allowOverlap="1" behindDoc="1" distB="0" distL="0" distR="0" distT="0" layoutInCell="1" locked="0" relativeHeight="487587840" simplePos="0" wp14:anchorId="6BED9983" wp14:editId="152726E9">
                <wp:simplePos x="0" y="0"/>
                <wp:positionH relativeFrom="page">
                  <wp:posOffset>899160</wp:posOffset>
                </wp:positionH>
                <wp:positionV relativeFrom="paragraph">
                  <wp:posOffset>212725</wp:posOffset>
                </wp:positionV>
                <wp:extent cx="5760720" cy="26035"/>
                <wp:effectExtent b="0" l="0" r="0" t="0"/>
                <wp:wrapTopAndBottom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color="black" id="Rectangle 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" o:spid="_x0000_s1026" stroked="f" style="position:absolute;margin-left:70.8pt;margin-top:16.75pt;width:453.6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5336C1BE">
                <w10:wrap anchorx="page" type="topAndBottom"/>
              </v:rect>
            </w:pict>
          </mc:Fallback>
        </mc:AlternateContent>
      </w:r>
    </w:p>
    <w:p w14:paraId="52F0B476" w14:textId="77777777" w:rsidR="009F144C" w:rsidRDefault="009F144C" w:rsidRPr="0008553C">
      <w:pPr>
        <w:pStyle w:val="GvdeMetni"/>
        <w:spacing w:before="10"/>
        <w:rPr>
          <w:rFonts w:ascii="Times New Roman"/>
          <w:sz w:val="21"/>
        </w:rPr>
      </w:pPr>
    </w:p>
    <w:p w14:paraId="7747F6D2" w14:textId="77777777" w:rsidR="009F144C" w:rsidRDefault="00EB4ABD" w:rsidRPr="0008553C">
      <w:pPr>
        <w:pStyle w:val="KonuBal"/>
      </w:pPr>
      <w:r w:rsidRPr="0008553C">
        <w:t>CEM MÜHENDİSLİK</w:t>
      </w:r>
      <w:r w:rsidR="00471221" w:rsidRPr="0008553C">
        <w:t xml:space="preserve"> TERMAL ANALİZ RAPORU</w:t>
      </w:r>
    </w:p>
    <w:p w14:paraId="1ED4BBF8" w14:textId="77777777" w:rsidR="009F144C" w:rsidRDefault="0008553C" w:rsidRPr="0008553C">
      <w:pPr>
        <w:pStyle w:val="GvdeMetni"/>
        <w:rPr>
          <w:sz w:val="20"/>
        </w:rPr>
      </w:pPr>
      <w:r w:rsidRPr="0008553C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15729152" simplePos="0" wp14:anchorId="1A0C76EA" wp14:editId="6B3AA04F">
                <wp:simplePos x="0" y="0"/>
                <wp:positionH relativeFrom="page">
                  <wp:posOffset>899160</wp:posOffset>
                </wp:positionH>
                <wp:positionV relativeFrom="paragraph">
                  <wp:posOffset>144145</wp:posOffset>
                </wp:positionV>
                <wp:extent cx="5760720" cy="26035"/>
                <wp:effectExtent b="0" l="0" r="0" t="0"/>
                <wp:wrapNone/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color="black" id="Rectangle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" o:spid="_x0000_s1026" stroked="f" style="position:absolute;margin-left:70.8pt;margin-top:11.35pt;width:453.6pt;height:2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3E17D39B">
                <w10:wrap anchorx="page"/>
              </v:rect>
            </w:pict>
          </mc:Fallback>
        </mc:AlternateContent>
      </w:r>
    </w:p>
    <w:p w14:paraId="623BDF4D" w14:textId="77777777" w:rsidR="009F144C" w:rsidRDefault="009F144C" w:rsidRPr="0008553C">
      <w:pPr>
        <w:pStyle w:val="GvdeMetni"/>
        <w:spacing w:after="1" w:before="1"/>
        <w:rPr>
          <w:sz w:val="19"/>
        </w:rPr>
      </w:pPr>
    </w:p>
    <w:tbl>
      <w:tblPr>
        <w:tblStyle w:val="TableNormal"/>
        <w:tblW w:type="dxa" w:w="9314"/>
        <w:tblInd w:type="dxa" w:w="337"/>
        <w:tblLayout w:type="fixed"/>
        <w:tblLook w:firstColumn="1" w:firstRow="1" w:lastColumn="1" w:lastRow="1" w:noHBand="0" w:noVBand="0" w:val="01E0"/>
      </w:tblPr>
      <w:tblGrid>
        <w:gridCol w:w="2006"/>
        <w:gridCol w:w="7308"/>
      </w:tblGrid>
      <w:tr w14:paraId="26069D25" w14:textId="77777777" w:rsidR="000135CA" w:rsidRPr="0008553C" w:rsidTr="000135CA">
        <w:trPr>
          <w:trHeight w:val="1040"/>
        </w:trPr>
        <w:tc>
          <w:tcPr>
            <w:tcW w:type="dxa" w:w="2006"/>
          </w:tcPr>
          <w:p w14:paraId="2DF26E62" w14:textId="77777777" w:rsidP="000135CA" w:rsidR="000135CA" w:rsidRDefault="000135CA" w:rsidRPr="000135CA">
            <w:pPr>
              <w:pStyle w:val="TableParagraph"/>
              <w:spacing w:line="276" w:lineRule="auto"/>
              <w:rPr>
                <w:b/>
                <w:sz w:val="24"/>
              </w:rPr>
            </w:pPr>
            <w:proofErr w:type="gramStart"/>
            <w:r w:rsidRPr="0008553C">
              <w:rPr>
                <w:b/>
                <w:sz w:val="24"/>
              </w:rPr>
              <w:t>Şirket :</w:t>
            </w:r>
            <w:proofErr w:type="gramEnd"/>
          </w:p>
        </w:tc>
        <w:tc>
          <w:tcPr>
            <w:tcW w:type="dxa" w:w="7308"/>
          </w:tcPr>
          <w:p w14:paraId="48815E2C" w14:textId="77777777" w:rsidP="000135CA" w:rsidR="000135CA" w:rsidRDefault="000135CA" w:rsidRPr="000135CA">
            <w:pPr>
              <w:pStyle w:val="TableParagraph"/>
              <w:spacing w:line="276" w:lineRule="auto"/>
              <w:ind w:left="576"/>
              <w:rPr>
                <w:sz w:val="24"/>
                <w:szCs w:val="24"/>
              </w:rPr>
            </w:pPr>
            <w:r w:rsidRPr="00DD2CF0">
              <w:rPr>
                <w:sz w:val="24"/>
                <w:szCs w:val="24"/>
              </w:rPr>
              <w:t xml:space="preserve">CEM MÜHENDİSLİK ELEKTRİK İNŞ. TAAH.SAN. VE TİC. LTD. ŞTİ. </w:t>
            </w:r>
          </w:p>
        </w:tc>
      </w:tr>
      <w:tr w14:paraId="2BFE491F" w14:textId="77777777" w:rsidR="000135CA" w:rsidRPr="0008553C" w:rsidTr="000135CA">
        <w:trPr>
          <w:trHeight w:val="1040"/>
        </w:trPr>
        <w:tc>
          <w:tcPr>
            <w:tcW w:type="dxa" w:w="2006"/>
          </w:tcPr>
          <w:p w14:paraId="66C76224" w14:textId="77777777" w:rsidP="000135CA" w:rsidR="000135CA" w:rsidRDefault="000135CA" w:rsidRPr="000135CA">
            <w:pPr>
              <w:pStyle w:val="TableParagraph"/>
              <w:spacing w:line="276" w:lineRule="auto"/>
              <w:rPr>
                <w:sz w:val="24"/>
              </w:rPr>
            </w:pPr>
            <w:proofErr w:type="gramStart"/>
            <w:r w:rsidRPr="0008553C">
              <w:rPr>
                <w:b/>
                <w:bCs/>
                <w:sz w:val="24"/>
              </w:rPr>
              <w:t xml:space="preserve">Adres </w:t>
            </w:r>
            <w:r w:rsidRPr="0008553C">
              <w:rPr>
                <w:sz w:val="24"/>
              </w:rPr>
              <w:t>:</w:t>
            </w:r>
            <w:proofErr w:type="gramEnd"/>
          </w:p>
        </w:tc>
        <w:tc>
          <w:tcPr>
            <w:tcW w:type="dxa" w:w="7308"/>
          </w:tcPr>
          <w:p w14:paraId="0A0CE6C8" w14:textId="77777777" w:rsidP="000135CA" w:rsidR="000135CA" w:rsidRDefault="000135CA" w:rsidRPr="000135CA">
            <w:pPr>
              <w:pStyle w:val="TableParagraph"/>
              <w:spacing w:line="276" w:lineRule="auto"/>
              <w:ind w:left="576"/>
              <w:rPr>
                <w:sz w:val="24"/>
                <w:szCs w:val="24"/>
              </w:rPr>
            </w:pPr>
            <w:r w:rsidRPr="00DD2CF0">
              <w:rPr>
                <w:sz w:val="24"/>
                <w:szCs w:val="24"/>
              </w:rPr>
              <w:t>İHSANİYE MAH. SAİT ÇİFÇİ CAD. NO 8/B AKDENİZ MERSİN</w:t>
            </w:r>
          </w:p>
        </w:tc>
      </w:tr>
      <w:tr w14:paraId="653396D1" w14:textId="77777777" w:rsidR="000135CA" w:rsidRPr="0008553C" w:rsidTr="000135CA">
        <w:trPr>
          <w:trHeight w:val="1040"/>
        </w:trPr>
        <w:tc>
          <w:tcPr>
            <w:tcW w:type="dxa" w:w="2006"/>
          </w:tcPr>
          <w:p w14:paraId="5547E228" w14:textId="77777777" w:rsidP="000135CA" w:rsidR="000135CA" w:rsidRDefault="000135CA" w:rsidRPr="000135CA">
            <w:pPr>
              <w:pStyle w:val="TableParagraph"/>
              <w:spacing w:line="276" w:lineRule="auto"/>
              <w:rPr>
                <w:b/>
                <w:bCs/>
                <w:sz w:val="24"/>
              </w:rPr>
            </w:pPr>
            <w:r w:rsidRPr="0008553C">
              <w:rPr>
                <w:b/>
                <w:bCs/>
                <w:sz w:val="24"/>
              </w:rPr>
              <w:t xml:space="preserve">Vergi </w:t>
            </w:r>
            <w:proofErr w:type="gramStart"/>
            <w:r w:rsidRPr="0008553C">
              <w:rPr>
                <w:b/>
                <w:bCs/>
                <w:sz w:val="24"/>
              </w:rPr>
              <w:t>Dairesi :</w:t>
            </w:r>
            <w:proofErr w:type="gramEnd"/>
          </w:p>
        </w:tc>
        <w:tc>
          <w:tcPr>
            <w:tcW w:type="dxa" w:w="7308"/>
          </w:tcPr>
          <w:p w14:paraId="41BC05B4" w14:textId="77777777" w:rsidP="000135CA" w:rsidR="000135CA" w:rsidRDefault="000135CA" w:rsidRPr="000135CA">
            <w:pPr>
              <w:pStyle w:val="TableParagraph"/>
              <w:spacing w:line="276" w:lineRule="auto"/>
              <w:ind w:left="576"/>
              <w:rPr>
                <w:sz w:val="24"/>
                <w:szCs w:val="24"/>
              </w:rPr>
            </w:pPr>
            <w:r w:rsidRPr="00DD2CF0">
              <w:rPr>
                <w:sz w:val="24"/>
                <w:szCs w:val="24"/>
              </w:rPr>
              <w:t>İSTİKLAL VD. 4780054064 V.NO</w:t>
            </w:r>
          </w:p>
        </w:tc>
      </w:tr>
      <w:tr w14:paraId="7AC27474" w14:textId="77777777" w:rsidR="000135CA" w:rsidRPr="0008553C" w:rsidTr="000135CA">
        <w:trPr>
          <w:trHeight w:val="1040"/>
        </w:trPr>
        <w:tc>
          <w:tcPr>
            <w:tcW w:type="dxa" w:w="2006"/>
          </w:tcPr>
          <w:p w14:paraId="072DB442" w14:textId="77777777" w:rsidP="000135CA" w:rsidR="000135CA" w:rsidRDefault="000135CA" w:rsidRPr="000135CA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08553C">
              <w:rPr>
                <w:b/>
                <w:sz w:val="24"/>
              </w:rPr>
              <w:t xml:space="preserve">İlgili </w:t>
            </w:r>
            <w:proofErr w:type="gramStart"/>
            <w:r w:rsidRPr="0008553C">
              <w:rPr>
                <w:b/>
                <w:sz w:val="24"/>
              </w:rPr>
              <w:t>Kişi :</w:t>
            </w:r>
            <w:proofErr w:type="gramEnd"/>
          </w:p>
        </w:tc>
        <w:tc>
          <w:tcPr>
            <w:tcW w:type="dxa" w:w="7308"/>
          </w:tcPr>
          <w:p w14:paraId="7F6903C4" w14:textId="77777777" w:rsidP="000135CA" w:rsidR="000135CA" w:rsidRDefault="000135CA" w:rsidRPr="000135CA">
            <w:pPr>
              <w:pStyle w:val="TableParagraph"/>
              <w:spacing w:line="276" w:lineRule="auto"/>
              <w:ind w:left="576"/>
              <w:rPr>
                <w:sz w:val="24"/>
                <w:szCs w:val="24"/>
              </w:rPr>
            </w:pPr>
            <w:r w:rsidRPr="00DD2CF0">
              <w:rPr>
                <w:sz w:val="24"/>
                <w:szCs w:val="24"/>
              </w:rPr>
              <w:t>MURAT KOCABAŞA</w:t>
            </w:r>
          </w:p>
        </w:tc>
      </w:tr>
      <w:tr w14:paraId="38BBF01F" w14:textId="77777777" w:rsidR="000135CA" w:rsidRPr="0008553C" w:rsidTr="000135CA">
        <w:trPr>
          <w:trHeight w:val="1040"/>
        </w:trPr>
        <w:tc>
          <w:tcPr>
            <w:tcW w:type="dxa" w:w="2006"/>
          </w:tcPr>
          <w:p w14:paraId="10FA88E5" w14:textId="77777777" w:rsidP="000135CA" w:rsidR="000135CA" w:rsidRDefault="000135CA" w:rsidRPr="000135CA">
            <w:pPr>
              <w:pStyle w:val="TableParagraph"/>
              <w:spacing w:line="276" w:lineRule="auto"/>
              <w:rPr>
                <w:b/>
                <w:sz w:val="24"/>
              </w:rPr>
            </w:pPr>
            <w:proofErr w:type="spellStart"/>
            <w:proofErr w:type="gramStart"/>
            <w:r w:rsidRPr="0008553C">
              <w:rPr>
                <w:b/>
                <w:sz w:val="24"/>
              </w:rPr>
              <w:t>Email</w:t>
            </w:r>
            <w:proofErr w:type="spellEnd"/>
            <w:r w:rsidRPr="0008553C">
              <w:rPr>
                <w:b/>
                <w:sz w:val="24"/>
              </w:rPr>
              <w:t xml:space="preserve"> :</w:t>
            </w:r>
            <w:proofErr w:type="gramEnd"/>
          </w:p>
        </w:tc>
        <w:tc>
          <w:tcPr>
            <w:tcW w:type="dxa" w:w="7308"/>
          </w:tcPr>
          <w:p w14:paraId="76626B51" w14:textId="77777777" w:rsidP="000135CA" w:rsidR="000135CA" w:rsidRDefault="00204187" w:rsidRPr="000135CA">
            <w:pPr>
              <w:pStyle w:val="TableParagraph"/>
              <w:spacing w:line="276" w:lineRule="auto"/>
              <w:ind w:left="576"/>
              <w:rPr>
                <w:sz w:val="24"/>
                <w:szCs w:val="24"/>
              </w:rPr>
            </w:pPr>
            <w:hyperlink r:id="rId8" w:history="1">
              <w:r w:rsidR="000135CA" w:rsidRPr="00DD2CF0">
                <w:rPr>
                  <w:rStyle w:val="Kpr"/>
                  <w:sz w:val="24"/>
                  <w:szCs w:val="24"/>
                </w:rPr>
                <w:t>info@cemmuhendislik.com.tr</w:t>
              </w:r>
            </w:hyperlink>
          </w:p>
        </w:tc>
      </w:tr>
      <w:tr w14:paraId="5BF8AEA9" w14:textId="77777777" w:rsidR="000135CA" w:rsidRPr="0008553C" w:rsidTr="000135CA">
        <w:trPr>
          <w:trHeight w:val="1040"/>
        </w:trPr>
        <w:tc>
          <w:tcPr>
            <w:tcW w:type="dxa" w:w="2006"/>
          </w:tcPr>
          <w:p w14:paraId="1CF7AC1B" w14:textId="77777777" w:rsidP="000135CA" w:rsidR="000135CA" w:rsidRDefault="000135CA" w:rsidRPr="0008553C">
            <w:pPr>
              <w:pStyle w:val="TableParagraph"/>
              <w:spacing w:line="276" w:lineRule="auto"/>
              <w:rPr>
                <w:b/>
                <w:sz w:val="24"/>
              </w:rPr>
            </w:pPr>
            <w:proofErr w:type="gramStart"/>
            <w:r w:rsidRPr="0008553C">
              <w:rPr>
                <w:b/>
                <w:sz w:val="24"/>
              </w:rPr>
              <w:t>Tarih :</w:t>
            </w:r>
            <w:proofErr w:type="gramEnd"/>
          </w:p>
        </w:tc>
        <w:tc>
          <w:tcPr>
            <w:tcW w:type="dxa" w:w="7308"/>
          </w:tcPr>
          <w:p w14:paraId="64924F4A" w14:textId="77777777" w:rsidP="000135CA" w:rsidR="000135CA" w:rsidRDefault="00204187" w:rsidRPr="000135CA">
            <w:pPr>
              <w:pStyle w:val="TableParagraph"/>
              <w:spacing w:line="276" w:lineRule="auto"/>
              <w:ind w:left="576"/>
              <w:rPr>
                <w:sz w:val="24"/>
                <w:szCs w:val="24"/>
              </w:rPr>
            </w:pPr>
            <w:r>
              <w:t>01.09.2022</w:t>
            </w:r>
          </w:p>
        </w:tc>
      </w:tr>
      <w:tr w14:paraId="60F1B3E4" w14:textId="77777777" w:rsidR="000135CA" w:rsidRPr="0008553C" w:rsidTr="000135CA">
        <w:trPr>
          <w:trHeight w:val="1040"/>
        </w:trPr>
        <w:tc>
          <w:tcPr>
            <w:tcW w:type="dxa" w:w="2006"/>
          </w:tcPr>
          <w:p w14:paraId="6E516EFF" w14:textId="77777777" w:rsidP="000135CA" w:rsidR="000135CA" w:rsidRDefault="000135CA" w:rsidRPr="0008553C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08553C">
              <w:rPr>
                <w:b/>
                <w:sz w:val="24"/>
              </w:rPr>
              <w:t xml:space="preserve">Ölçüm </w:t>
            </w:r>
            <w:proofErr w:type="gramStart"/>
            <w:r w:rsidRPr="0008553C">
              <w:rPr>
                <w:b/>
                <w:sz w:val="24"/>
              </w:rPr>
              <w:t>Cihazı :</w:t>
            </w:r>
            <w:proofErr w:type="gramEnd"/>
          </w:p>
        </w:tc>
        <w:tc>
          <w:tcPr>
            <w:tcW w:type="dxa" w:w="7308"/>
          </w:tcPr>
          <w:p w14:paraId="451C122A" w14:textId="77777777" w:rsidP="000135CA" w:rsidR="000135CA" w:rsidRDefault="00204187" w:rsidRPr="000135CA">
            <w:pPr>
              <w:pStyle w:val="TableParagraph"/>
              <w:spacing w:line="276" w:lineRule="auto"/>
              <w:ind w:left="576"/>
              <w:rPr>
                <w:sz w:val="24"/>
                <w:szCs w:val="24"/>
              </w:rPr>
            </w:pPr>
            <w:r>
              <w:t>FLIR E5 Wifi</w:t>
            </w:r>
          </w:p>
        </w:tc>
      </w:tr>
      <w:tr w14:paraId="5C603C10" w14:textId="77777777" w:rsidR="000135CA" w:rsidRPr="0008553C" w:rsidTr="000135CA">
        <w:trPr>
          <w:trHeight w:val="1040"/>
        </w:trPr>
        <w:tc>
          <w:tcPr>
            <w:tcW w:type="dxa" w:w="2006"/>
          </w:tcPr>
          <w:p w14:paraId="338F1B7A" w14:textId="77777777" w:rsidP="000135CA" w:rsidR="000135CA" w:rsidRDefault="000135CA" w:rsidRPr="0008553C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08553C">
              <w:rPr>
                <w:b/>
                <w:sz w:val="24"/>
              </w:rPr>
              <w:t xml:space="preserve">İlgili </w:t>
            </w:r>
            <w:proofErr w:type="gramStart"/>
            <w:r w:rsidRPr="0008553C">
              <w:rPr>
                <w:b/>
                <w:sz w:val="24"/>
              </w:rPr>
              <w:t>Şirket :</w:t>
            </w:r>
            <w:proofErr w:type="gramEnd"/>
          </w:p>
        </w:tc>
        <w:tc>
          <w:tcPr>
            <w:tcW w:type="dxa" w:w="7308"/>
          </w:tcPr>
          <w:p w14:paraId="141DF582" w14:textId="77777777" w:rsidP="000135CA" w:rsidR="000135CA" w:rsidRDefault="00204187" w:rsidRPr="000135CA">
            <w:pPr>
              <w:pStyle w:val="TableParagraph"/>
              <w:spacing w:line="276" w:lineRule="auto"/>
              <w:ind w:left="576"/>
              <w:rPr>
                <w:sz w:val="24"/>
                <w:szCs w:val="24"/>
              </w:rPr>
            </w:pPr>
            <w:r>
              <w:t>KROMSAN KROM BİLEŞİKLERİ FABRİKASI</w:t>
            </w:r>
            <w:r w:rsidR="000135CA" w:rsidRPr="00DD2CF0">
              <w:rPr>
                <w:sz w:val="24"/>
                <w:szCs w:val="24"/>
              </w:rPr>
              <w:t xml:space="preserve"> </w:t>
            </w:r>
          </w:p>
        </w:tc>
      </w:tr>
      <w:tr w14:paraId="2ADE7BB9" w14:textId="77777777" w:rsidR="000135CA" w:rsidRPr="0008553C" w:rsidTr="000135CA">
        <w:trPr>
          <w:trHeight w:val="1040"/>
        </w:trPr>
        <w:tc>
          <w:tcPr>
            <w:tcW w:type="dxa" w:w="2006"/>
          </w:tcPr>
          <w:p w14:paraId="72ED28B9" w14:textId="77777777" w:rsidP="000135CA" w:rsidR="000135CA" w:rsidRDefault="000135CA" w:rsidRPr="0008553C">
            <w:pPr>
              <w:pStyle w:val="TableParagraph"/>
              <w:spacing w:line="276" w:lineRule="auto"/>
              <w:rPr>
                <w:b/>
                <w:sz w:val="24"/>
              </w:rPr>
            </w:pPr>
          </w:p>
        </w:tc>
        <w:tc>
          <w:tcPr>
            <w:tcW w:type="dxa" w:w="7308"/>
          </w:tcPr>
          <w:p w14:paraId="0F40252A" w14:textId="77777777" w:rsidP="000135CA" w:rsidR="000135CA" w:rsidRDefault="000135CA">
            <w:pPr>
              <w:pStyle w:val="TableParagraph"/>
              <w:spacing w:line="276" w:lineRule="auto"/>
              <w:ind w:left="576"/>
            </w:pPr>
          </w:p>
        </w:tc>
      </w:tr>
      <w:tr w14:paraId="6B766AB6" w14:textId="77777777" w:rsidR="000135CA" w:rsidRPr="0008553C" w:rsidTr="000135CA">
        <w:trPr>
          <w:trHeight w:val="1040"/>
        </w:trPr>
        <w:tc>
          <w:tcPr>
            <w:tcW w:type="dxa" w:w="2006"/>
          </w:tcPr>
          <w:p w14:paraId="343D3C47" w14:textId="77777777" w:rsidP="000135CA" w:rsidR="000135CA" w:rsidRDefault="000135CA" w:rsidRPr="0008553C"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YORUMLAR:</w:t>
            </w:r>
          </w:p>
        </w:tc>
        <w:tc>
          <w:tcPr>
            <w:tcW w:type="dxa" w:w="7308"/>
          </w:tcPr>
          <w:p w14:paraId="2C3E41FE" w14:textId="77777777" w:rsidP="000135CA" w:rsidR="000135CA" w:rsidRDefault="00204187">
            <w:pPr>
              <w:pStyle w:val="TableParagraph"/>
              <w:spacing w:line="276" w:lineRule="auto"/>
              <w:ind w:left="576"/>
            </w:pPr>
            <w:r>
              <w:t>İŞLETMEYE AİT EKİPMANLAR TERMAL KAMERA İLE GÖZLENMİŞTİR. UYGUNSUZ BİR BAĞLANTIYA RASTLANMAMIŞTIR.</w:t>
            </w:r>
          </w:p>
        </w:tc>
      </w:tr>
    </w:tbl>
    <w:p w14:paraId="38E8C639" w14:textId="77777777" w:rsidR="009F144C" w:rsidRDefault="009F144C" w:rsidRPr="0008553C">
      <w:pPr>
        <w:spacing w:line="245" w:lineRule="exact"/>
        <w:sectPr>
          <w:footerReference r:id="rIdFooter1" w:type="default"/>
          <w:type w:val="continuous"/>
          <w:titlePg w:val="0"/>
          <w:pgMar w:bottom="860" w:footer="678" w:gutter="0" w:header="720" w:left="1100" w:right="1200" w:top="1040"/>
          <w:pgNumType w:start="1"/>
          <w:pgSz w:h="16840" w:w="11910"/>
          <w:cols xmlns:w="http://schemas.openxmlformats.org/wordprocessingml/2006/main" w:space="720"/>
        </w:sectPr>
      </w:pPr>
    </w:p>
    <w:p w14:paraId="55094728" w14:textId="77777777" w:rsidP="00EA6120" w:rsidR="009F144C" w:rsidRDefault="009F144C" w:rsidRPr="0008553C">
      <w:pPr>
        <w:spacing w:before="34"/>
        <w:ind w:right="215"/>
        <w:rPr>
          <w:i/>
          <w:sz w:val="20"/>
        </w:rPr>
      </w:pPr>
    </w:p>
    <w:sectPr>
      <w:type w:val="continuous"/>
      <w:titlePg w:val="0"/>
      <w:pgMar w:bottom="860" w:footer="720" w:gutter="0" w:header="720" w:left="1100" w:right="1200" w:top="1040"/>
      <w:pgSz w:h="16840" w:w="11910"/>
      <w:cols xmlns:w="http://schemas.openxmlformats.org/wordprocessingml/2006/main" w:equalWidth="0" w:num="2" w:space="720">
        <w:col w:space="4779" w:w="2182"/>
        <w:col w:w="2649"/>
      </w:cols>
      <w:col xmlns:w="http://schemas.openxmlformats.org/wordprocessingml/2006/main" w:space="4779" w:w="2182"/>
      <w:col xmlns:w="http://schemas.openxmlformats.org/wordprocessingml/2006/main" w:w="26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8B320" w14:textId="77777777" w:rsidR="00204187" w:rsidRDefault="00204187">
      <w:r>
        <w:separator/>
      </w:r>
    </w:p>
  </w:endnote>
  <w:endnote w:type="continuationSeparator" w:id="0">
    <w:p w14:paraId="69946872" w14:textId="77777777" w:rsidR="00204187" w:rsidRDefault="0020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7FD383F" w14:textId="768A7B1E" w:rsidR="009F144C" w:rsidRDefault="009F144C">
    <w:pPr>
      <w:pStyle w:val="GvdeMetni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5661" w14:textId="77777777" w:rsidR="00204187" w:rsidRDefault="00204187">
      <w:r>
        <w:separator/>
      </w:r>
    </w:p>
  </w:footnote>
  <w:footnote w:type="continuationSeparator" w:id="0">
    <w:p w14:paraId="59F57F99" w14:textId="77777777" w:rsidR="00204187" w:rsidRDefault="00204187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10"/>
  <w:proofState w:grammar="clean" w:spelling="clean"/>
  <w:defaultTabStop w:val="720"/>
  <w:drawingGridHorizontalSpacing w:val="110"/>
  <w:displayHorizontalDrawingGridEvery w:val="2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C5"/>
    <w:rsid w:val="00000B50"/>
    <w:rsid w:val="000135CA"/>
    <w:rsid w:val="000338BC"/>
    <w:rsid w:val="0008553C"/>
    <w:rsid w:val="000A2BC5"/>
    <w:rsid w:val="000E238F"/>
    <w:rsid w:val="000F5220"/>
    <w:rsid w:val="00160342"/>
    <w:rsid w:val="00173734"/>
    <w:rsid w:val="001811F3"/>
    <w:rsid w:val="001B7D81"/>
    <w:rsid w:val="001C7268"/>
    <w:rsid w:val="001F39F7"/>
    <w:rsid w:val="00204187"/>
    <w:rsid w:val="00401595"/>
    <w:rsid w:val="00471221"/>
    <w:rsid w:val="004919EF"/>
    <w:rsid w:val="00491E67"/>
    <w:rsid w:val="004C05C9"/>
    <w:rsid w:val="005475FE"/>
    <w:rsid w:val="005A6615"/>
    <w:rsid w:val="005D3BEE"/>
    <w:rsid w:val="005E1894"/>
    <w:rsid w:val="005F2030"/>
    <w:rsid w:val="006969E9"/>
    <w:rsid w:val="00796DCA"/>
    <w:rsid w:val="007C226A"/>
    <w:rsid w:val="007C726F"/>
    <w:rsid w:val="007D6739"/>
    <w:rsid w:val="0081057F"/>
    <w:rsid w:val="008141A2"/>
    <w:rsid w:val="00826F02"/>
    <w:rsid w:val="0086219B"/>
    <w:rsid w:val="008C03CE"/>
    <w:rsid w:val="00924C97"/>
    <w:rsid w:val="00992054"/>
    <w:rsid w:val="009B20E1"/>
    <w:rsid w:val="009C3209"/>
    <w:rsid w:val="009F144C"/>
    <w:rsid w:val="00A848CA"/>
    <w:rsid w:val="00AE5B95"/>
    <w:rsid w:val="00B57BF0"/>
    <w:rsid w:val="00B75E24"/>
    <w:rsid w:val="00B8531E"/>
    <w:rsid w:val="00BA1305"/>
    <w:rsid w:val="00C022C9"/>
    <w:rsid w:val="00C4641B"/>
    <w:rsid w:val="00C742EC"/>
    <w:rsid w:val="00CE5F02"/>
    <w:rsid w:val="00D07994"/>
    <w:rsid w:val="00DB78F4"/>
    <w:rsid w:val="00DD2CF0"/>
    <w:rsid w:val="00E04BF4"/>
    <w:rsid w:val="00EA6120"/>
    <w:rsid w:val="00EB4ABD"/>
    <w:rsid w:val="00ED4463"/>
    <w:rsid w:val="00EE14B7"/>
    <w:rsid w:val="00F71D41"/>
    <w:rsid w:val="00F821EE"/>
    <w:rsid w:val="00F9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  <w14:docId w14:val="5C611348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rFonts w:ascii="Carlito" w:cs="Carlito" w:eastAsia="Carlito" w:hAnsi="Carlito"/>
      <w:lang w:val="tr-TR"/>
    </w:rPr>
  </w:style>
  <w:style w:styleId="Balk1" w:type="paragraph">
    <w:name w:val="heading 1"/>
    <w:basedOn w:val="Normal"/>
    <w:uiPriority w:val="9"/>
    <w:qFormat/>
    <w:pPr>
      <w:spacing w:before="56"/>
      <w:ind w:left="316"/>
      <w:outlineLvl w:val="0"/>
    </w:pPr>
    <w:rPr>
      <w:b/>
      <w:bCs/>
    </w:rPr>
  </w:style>
  <w:style w:default="1" w:styleId="VarsaylanParagrafYazTipi" w:type="character">
    <w:name w:val="Default Paragraph Font"/>
    <w:uiPriority w:val="1"/>
    <w:semiHidden/>
    <w:unhideWhenUsed/>
  </w:style>
  <w:style w:default="1" w:styleId="NormalTablo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ListeYok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GvdeMetni" w:type="paragraph">
    <w:name w:val="Body Text"/>
    <w:basedOn w:val="Normal"/>
    <w:uiPriority w:val="1"/>
    <w:qFormat/>
  </w:style>
  <w:style w:styleId="KonuBal" w:type="paragraph">
    <w:name w:val="Title"/>
    <w:basedOn w:val="Normal"/>
    <w:uiPriority w:val="10"/>
    <w:qFormat/>
    <w:pPr>
      <w:spacing w:before="11"/>
      <w:ind w:left="1229" w:right="1136"/>
      <w:jc w:val="center"/>
    </w:pPr>
    <w:rPr>
      <w:sz w:val="44"/>
      <w:szCs w:val="44"/>
    </w:rPr>
  </w:style>
  <w:style w:styleId="ListeParagraf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  <w:style w:styleId="Kpr" w:type="character">
    <w:name w:val="Hyperlink"/>
    <w:basedOn w:val="VarsaylanParagrafYazTipi"/>
    <w:uiPriority w:val="99"/>
    <w:unhideWhenUsed/>
    <w:rsid w:val="00EB4ABD"/>
    <w:rPr>
      <w:color w:themeColor="hyperlink" w:val="0000FF"/>
      <w:u w:val="single"/>
    </w:rPr>
  </w:style>
  <w:style w:styleId="zmlenmeyenBahsetme" w:type="character">
    <w:name w:val="Unresolved Mention"/>
    <w:basedOn w:val="VarsaylanParagrafYazTipi"/>
    <w:uiPriority w:val="99"/>
    <w:semiHidden/>
    <w:unhideWhenUsed/>
    <w:rsid w:val="00EB4ABD"/>
    <w:rPr>
      <w:color w:val="605E5C"/>
      <w:shd w:color="auto" w:fill="E1DFDD" w:val="clear"/>
    </w:rPr>
  </w:style>
  <w:style w:styleId="stBilgi" w:type="paragraph">
    <w:name w:val="header"/>
    <w:basedOn w:val="Normal"/>
    <w:link w:val="stBilgiChar"/>
    <w:uiPriority w:val="99"/>
    <w:unhideWhenUsed/>
    <w:rsid w:val="00000B50"/>
    <w:pPr>
      <w:tabs>
        <w:tab w:pos="4680" w:val="center"/>
        <w:tab w:pos="9360" w:val="right"/>
      </w:tabs>
    </w:pPr>
  </w:style>
  <w:style w:customStyle="1" w:styleId="stBilgiChar" w:type="character">
    <w:name w:val="Üst Bilgi Char"/>
    <w:basedOn w:val="VarsaylanParagrafYazTipi"/>
    <w:link w:val="stBilgi"/>
    <w:uiPriority w:val="99"/>
    <w:rsid w:val="00000B50"/>
    <w:rPr>
      <w:rFonts w:ascii="Carlito" w:cs="Carlito" w:eastAsia="Carlito" w:hAnsi="Carlito"/>
    </w:rPr>
  </w:style>
  <w:style w:styleId="AltBilgi" w:type="paragraph">
    <w:name w:val="footer"/>
    <w:basedOn w:val="Normal"/>
    <w:link w:val="AltBilgiChar"/>
    <w:uiPriority w:val="99"/>
    <w:unhideWhenUsed/>
    <w:rsid w:val="00000B50"/>
    <w:pPr>
      <w:tabs>
        <w:tab w:pos="4680" w:val="center"/>
        <w:tab w:pos="9360" w:val="right"/>
      </w:tabs>
    </w:pPr>
  </w:style>
  <w:style w:customStyle="1" w:styleId="AltBilgiChar" w:type="character">
    <w:name w:val="Alt Bilgi Char"/>
    <w:basedOn w:val="VarsaylanParagrafYazTipi"/>
    <w:link w:val="AltBilgi"/>
    <w:uiPriority w:val="99"/>
    <w:rsid w:val="00000B50"/>
    <w:rPr>
      <w:rFonts w:ascii="Carlito" w:cs="Carlito" w:eastAsia="Carlito" w:hAnsi="Carlito"/>
    </w:rPr>
  </w:style>
  <w:style w:styleId="YerTutucuMetni" w:type="character">
    <w:name w:val="Placeholder Text"/>
    <w:basedOn w:val="VarsaylanParagrafYazTipi"/>
    <w:uiPriority w:val="99"/>
    <w:semiHidden/>
    <w:rsid w:val="001B7D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5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 ?>
<Relationships xmlns="http://schemas.openxmlformats.org/package/2006/relationships">
  <Relationship Id="numberingId1" Target="numbering.xml" Type="http://schemas.openxmlformats.org/officeDocument/2006/relationships/numbering"/>
  <Relationship Id="rId1" Target="../customXml/item1.xml" Type="http://schemas.openxmlformats.org/officeDocument/2006/relationships/customXml"/>
  <Relationship Id="rId10" Target="fontTable.xml" Type="http://schemas.openxmlformats.org/officeDocument/2006/relationships/fontTable"/>
  <Relationship Id="rId12" Target="theme/theme1.xml" Type="http://schemas.openxmlformats.org/officeDocument/2006/relationships/theme"/>
  <Relationship Id="rId2" Target="styles.xml" Type="http://schemas.openxmlformats.org/officeDocument/2006/relationships/styles"/>
  <Relationship Id="rId3" Target="settings.xml" Type="http://schemas.openxmlformats.org/officeDocument/2006/relationships/settings"/>
  <Relationship Id="rId4" Target="webSettings.xml" Type="http://schemas.openxmlformats.org/officeDocument/2006/relationships/webSettings"/>
  <Relationship Id="rId5" Target="footnotes.xml" Type="http://schemas.openxmlformats.org/officeDocument/2006/relationships/footnotes"/>
  <Relationship Id="rId6" Target="endnotes.xml" Type="http://schemas.openxmlformats.org/officeDocument/2006/relationships/endnotes"/>
  <Relationship Id="rId7" Target="media/image1.png" Type="http://schemas.openxmlformats.org/officeDocument/2006/relationships/image"/>
  <Relationship Id="rId8" Target="mailto:info@cemmuhendislik.com.tr" TargetMode="External" Type="http://schemas.openxmlformats.org/officeDocument/2006/relationships/hyperlink"/>
  <Relationship Id="rIdFooter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
<Relationships xmlns="http://schemas.openxmlformats.org/package/2006/relationships">
  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31F12-2573-49EC-9875-7697BD6DA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kapak8.dotx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baki kocabaşa</dc:creator>
  <cp:lastModifiedBy>baki kocabaşa</cp:lastModifiedBy>
  <cp:revision>2</cp:revision>
  <cp:lastPrinted>2022-04-08T15:10:00Z</cp:lastPrinted>
  <dcterms:created xsi:type="dcterms:W3CDTF">2022-04-15T15:18:00Z</dcterms:created>
  <dcterms:modified xsi:type="dcterms:W3CDTF">2022-04-15T15:19:00Z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2022-04-08T00:00:00Z</vt:filetime>
  </property>
</Properties>
</file>